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template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97050C" w:rsidR="004D493E" w:rsidRDefault="0097050C">
      <w:pPr>
        <w:jc w:val="center"/>
        <w:rPr>
          <w:b/>
          <w:lang w:val="ru-RU"/>
        </w:rPr>
      </w:pPr>
      <w:r>
        <w:rPr>
          <w:b/>
          <w:lang w:val="ru-RU"/>
        </w:rPr>
        <w:t>Журнал учебной группы</w:t>
      </w:r>
      <w:r w:rsidR="0083252C">
        <w:rPr>
          <w:b/>
          <w:lang w:val="ru-RU"/>
        </w:rPr>
        <w:t xml:space="preserve"> БГУ ФПМИ</w:t>
      </w:r>
    </w:p>
    <w:p w:rsidP="0097050C" w:rsidR="0083252C" w:rsidRDefault="0097050C" w:rsidRPr="00415E67">
      <w:pPr>
        <w:rPr>
          <w:lang w:val="ru-RU"/>
        </w:rPr>
      </w:pPr>
      <w:r>
        <w:rPr>
          <w:lang w:val="ru-RU"/>
        </w:rPr>
        <w:t>Курс</w:t>
      </w:r>
      <w:r w:rsidRPr="00415E67">
        <w:rPr>
          <w:lang w:val="ru-RU"/>
        </w:rPr>
        <w:t>:</w:t>
      </w:r>
      <w:r w:rsidR="00BB565A" w:rsidRPr="00415E67">
        <w:rPr>
          <w:lang w:val="ru-RU"/>
        </w:rPr>
        <w:t xml:space="preserve">4</w:t>
      </w:r>
      <w:r w:rsidR="0083252C">
        <w:rPr>
          <w:lang w:val="ru-RU"/>
        </w:rPr>
        <w:fldChar w:fldCharType="begin">
          <w:ffData>
            <w:name w:val="course"/>
            <w:enabled/>
            <w:calcOnExit w:val="0"/>
            <w:textInput>
              <w:type w:val="number"/>
              <w:maxLength w:val="1"/>
            </w:textInput>
          </w:ffData>
        </w:fldChar>
      </w:r>
      <w:bookmarkStart w:id="0" w:name="course"/>
      <w:r w:rsidR="0083252C" w:rsidRPr="00415E67">
        <w:rPr>
          <w:lang w:val="ru-RU"/>
        </w:rPr>
        <w:instrText xml:space="preserve"> </w:instrText>
      </w:r>
      <w:r w:rsidR="0083252C" w:rsidRPr="0083252C">
        <w:instrText>FORMTEXT</w:instrText>
      </w:r>
      <w:r w:rsidR="0083252C" w:rsidRPr="00415E67">
        <w:rPr>
          <w:lang w:val="ru-RU"/>
        </w:rPr>
        <w:instrText xml:space="preserve"> </w:instrText>
      </w:r>
      <w:r w:rsidR="0083252C">
        <w:rPr>
          <w:lang w:val="ru-RU"/>
        </w:rPr>
      </w:r>
      <w:r w:rsidR="0083252C">
        <w:rPr>
          <w:lang w:val="ru-RU"/>
        </w:rPr>
        <w:fldChar w:fldCharType="separate"/>
      </w:r>
      <w:r w:rsidR="0083252C">
        <w:rPr>
          <w:noProof/>
          <w:lang w:val="ru-RU"/>
        </w:rPr>
        <w:t> </w:t>
      </w:r>
      <w:r w:rsidR="0083252C">
        <w:rPr>
          <w:lang w:val="ru-RU"/>
        </w:rPr>
        <w:fldChar w:fldCharType="end"/>
      </w:r>
      <w:bookmarkEnd w:id="0"/>
    </w:p>
    <w:p w:rsidP="0083252C" w:rsidR="0097050C" w:rsidRDefault="0097050C" w:rsidRPr="0083252C">
      <w:r>
        <w:rPr>
          <w:lang w:val="ru-RU"/>
        </w:rPr>
        <w:t>Группа</w:t>
      </w:r>
      <w:r w:rsidRPr="0083252C">
        <w:t>:</w:t>
      </w:r>
      <w:r w:rsidR="00BB565A" w:rsidRPr="0083252C">
        <w:t xml:space="preserve">4</w:t>
      </w:r>
      <w:r w:rsidR="0083252C">
        <w:rPr>
          <w:lang w:val="ru-RU"/>
        </w:rPr>
        <w:fldChar w:fldCharType="begin">
          <w:ffData>
            <w:name w:val="group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" w:name="group"/>
      <w:r w:rsidR="0083252C" w:rsidRPr="0083252C">
        <w:instrText xml:space="preserve"> FORMTEXT </w:instrText>
      </w:r>
      <w:r w:rsidR="0083252C">
        <w:rPr>
          <w:lang w:val="ru-RU"/>
        </w:rPr>
      </w:r>
      <w:r w:rsidR="0083252C">
        <w:rPr>
          <w:lang w:val="ru-RU"/>
        </w:rPr>
        <w:fldChar w:fldCharType="separate"/>
      </w:r>
      <w:r w:rsidR="0083252C">
        <w:rPr>
          <w:noProof/>
          <w:lang w:val="ru-RU"/>
        </w:rPr>
        <w:t> </w:t>
      </w:r>
      <w:r w:rsidR="0083252C">
        <w:rPr>
          <w:noProof/>
          <w:lang w:val="ru-RU"/>
        </w:rPr>
        <w:t> </w:t>
      </w:r>
      <w:r w:rsidR="0083252C">
        <w:rPr>
          <w:lang w:val="ru-RU"/>
        </w:rPr>
        <w:fldChar w:fldCharType="end"/>
      </w:r>
      <w:bookmarkEnd w:id="1"/>
    </w:p>
    <w:p w:rsidP="0083252C" w:rsidR="0083252C" w:rsidRDefault="0083252C" w:rsidRPr="0083252C">
      <w:r>
        <w:rPr>
          <w:lang w:val="ru-RU"/>
        </w:rPr>
        <w:t>Староста</w:t>
      </w:r>
      <w:r w:rsidRPr="0083252C">
        <w:t xml:space="preserve">: </w:t>
      </w:r>
      <w:r>
        <w:rPr>
          <w:lang w:val="ru-RU"/>
        </w:rPr>
        <w:fldChar w:fldCharType="begin">
          <w:ffData>
            <w:name w:val="headman"/>
            <w:enabled/>
            <w:calcOnExit w:val="0"/>
            <w:textInput/>
          </w:ffData>
        </w:fldChar>
      </w:r>
      <w:bookmarkStart w:id="2" w:name="headman"/>
      <w:r w:rsidRPr="0083252C">
        <w:instrText xml:space="preserve"> FORMTEXT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lang w:val="ru-RU"/>
        </w:rPr>
        <w:fldChar w:fldCharType="end"/>
      </w:r>
      <w:bookmarkStart w:id="3" w:name="_GoBack"/>
      <w:bookmarkEnd w:id="2"/>
      <w:bookmarkEnd w:id="3"/>
    </w:p>
    <w:p w:rsidP="0097050C" w:rsidR="0097050C" w:rsidRDefault="0097050C" w:rsidRPr="0083252C">
      <w:r>
        <w:rPr>
          <w:lang w:val="ru-RU"/>
        </w:rPr>
        <w:t>Учебный</w:t>
      </w:r>
      <w:r w:rsidRPr="0083252C">
        <w:t xml:space="preserve">hggjy</w:t>
      </w:r>
      <w:r>
        <w:rPr>
          <w:lang w:val="ru-RU"/>
        </w:rPr>
        <w:t>год</w:t>
      </w:r>
      <w:r w:rsidRPr="0083252C">
        <w:t>:</w:t>
      </w:r>
      <w:r w:rsidR="00415E67">
        <w:fldChar w:fldCharType="begin">
          <w:ffData>
            <w:name w:val="year"/>
            <w:enabled/>
            <w:calcOnExit w:val="0"/>
            <w:textInput>
              <w:maxLength w:val="10"/>
            </w:textInput>
          </w:ffData>
        </w:fldChar>
      </w:r>
      <w:bookmarkStart w:id="4" w:name="year"/>
      <w:r w:rsidR="00415E67">
        <w:instrText xml:space="preserve"> FORMTEXT </w:instrText>
      </w:r>
      <w:r w:rsidR="00415E67">
        <w:fldChar w:fldCharType="separate"/>
      </w:r>
      <w:r w:rsidR="00415E67">
        <w:rPr>
          <w:noProof/>
        </w:rPr>
        <w:t> </w:t>
      </w:r>
      <w:r w:rsidR="00415E67">
        <w:rPr>
          <w:noProof/>
        </w:rPr>
        <w:t> </w:t>
      </w:r>
      <w:r w:rsidR="00415E67">
        <w:rPr>
          <w:noProof/>
        </w:rPr>
        <w:t> </w:t>
      </w:r>
      <w:r w:rsidR="00415E67">
        <w:rPr>
          <w:noProof/>
        </w:rPr>
        <w:t> </w:t>
      </w:r>
      <w:r w:rsidR="00415E67">
        <w:rPr>
          <w:noProof/>
        </w:rPr>
        <w:t> </w:t>
      </w:r>
      <w:r w:rsidR="00415E67">
        <w:fldChar w:fldCharType="end"/>
      </w:r>
      <w:bookmarkEnd w:id="4"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12"/>
        <w:gridCol w:w="4019"/>
        <w:gridCol w:w="2426"/>
        <w:gridCol w:w="2422"/>
      </w:tblGrid>
      <w:tr w:rsidR="0097050C" w:rsidTr="00FC2F4F">
        <w:tc>
          <w:tcPr>
            <w:tcW w:type="dxa" w:w="828"/>
          </w:tcPr>
          <w:p w:rsidP="0097050C" w:rsidR="0097050C" w:rsidRDefault="00FC2F4F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type="dxa" w:w="4124"/>
          </w:tcPr>
          <w:p w:rsidP="0097050C" w:rsidR="0097050C" w:rsidRDefault="00FC2F4F">
            <w:pPr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</w:tc>
        <w:tc>
          <w:tcPr>
            <w:tcW w:type="dxa" w:w="2476"/>
          </w:tcPr>
          <w:p w:rsidP="0097050C" w:rsidR="0097050C" w:rsidRDefault="00FC2F4F">
            <w:pPr>
              <w:rPr>
                <w:lang w:val="ru-RU"/>
              </w:rPr>
            </w:pPr>
            <w:r>
              <w:rPr>
                <w:lang w:val="ru-RU"/>
              </w:rPr>
              <w:t>Дата рождения</w:t>
            </w:r>
          </w:p>
        </w:tc>
        <w:tc>
          <w:tcPr>
            <w:tcW w:type="dxa" w:w="2477"/>
          </w:tcPr>
          <w:p w:rsidP="0097050C" w:rsidR="0097050C" w:rsidRDefault="00FC2F4F">
            <w:pPr>
              <w:rPr>
                <w:lang w:val="ru-RU"/>
              </w:rPr>
            </w:pPr>
            <w:r>
              <w:rPr>
                <w:lang w:val="ru-RU"/>
              </w:rPr>
              <w:t>Средний балл</w:t>
            </w:r>
          </w:p>
        </w:tc>
      </w:tr>
      <w:tr w:rsidR="0083252C" w:rsidTr="00FC2F4F">
        <w:tc>
          <w:tcPr>
            <w:tcW w:type="dxa" w:w="828"/>
          </w:tcPr>
          <w:p w:rsidP="00FC2F4F" w:rsidR="0083252C" w:rsidRDefault="0083252C" w:rsidRPr="0083252C">
            <w:pPr>
              <w:jc w:val="right"/>
              <w:rPr>
                <w:b/>
                <w:color w:val="C00000"/>
                <w:sz w:val="28"/>
                <w:szCs w:val="28"/>
                <w:lang w:val="ru-RU"/>
              </w:rPr>
            </w:pPr>
            <w:r>
              <w:rPr>
                <w:b/>
                <w:color w:val="C00000"/>
                <w:sz w:val="28"/>
                <w:szCs w:val="28"/>
                <w:lang w:val="ru-RU"/>
              </w:rPr>
              <w:t>2</w:t>
            </w:r>
          </w:p>
        </w:tc>
        <w:tc>
          <w:tcPr>
            <w:tcW w:type="dxa" w:w="4124"/>
          </w:tcPr>
          <w:p w:rsidP="0097050C" w:rsidR="0083252C" w:rsidRDefault="00742BFD" w:rsidRPr="00742BFD">
            <w:pPr>
              <w:rPr>
                <w:i/>
                <w:color w:val="FFFF00"/>
                <w:lang w:val="ru-RU"/>
              </w:rPr>
            </w:pPr>
            <w:r w:rsidRPr="00742BFD">
              <w:rPr>
                <w:i/>
                <w:color w:val="FFFF00"/>
                <w:lang w:val="ru-RU"/>
              </w:rPr>
              <w:t>Гарбузов Дмитрий</w:t>
            </w:r>
          </w:p>
        </w:tc>
        <w:tc>
          <w:tcPr>
            <w:tcW w:type="dxa" w:w="2476"/>
          </w:tcPr>
          <w:p w:rsidP="00FC2F4F" w:rsidR="0083252C" w:rsidRDefault="0083252C">
            <w:pPr>
              <w:jc w:val="center"/>
              <w:rPr>
                <w:color w:themeColor="accent2" w:val="C0504D"/>
                <w:sz w:val="24"/>
                <w:szCs w:val="24"/>
                <w:u w:val="single"/>
                <w:lang w:val="ru-RU"/>
              </w:rPr>
            </w:pPr>
            <w:r>
              <w:rPr>
                <w:color w:themeColor="accent2" w:val="C0504D"/>
                <w:sz w:val="24"/>
                <w:szCs w:val="24"/>
                <w:u w:val="single"/>
                <w:lang w:val="ru-RU"/>
              </w:rPr>
              <w:t>15.07.99</w:t>
            </w:r>
          </w:p>
        </w:tc>
        <w:tc>
          <w:tcPr>
            <w:tcW w:type="dxa" w:w="2477"/>
          </w:tcPr>
          <w:p w:rsidP="0097050C" w:rsidR="0083252C" w:rsidRDefault="0083252C">
            <w:pPr>
              <w:rPr>
                <w:color w:themeColor="accent6" w:val="F79646"/>
                <w:sz w:val="32"/>
                <w:szCs w:val="32"/>
                <w:lang w:val="ru-RU"/>
              </w:rPr>
            </w:pPr>
            <w:r>
              <w:rPr>
                <w:color w:themeColor="accent6" w:val="F79646"/>
                <w:sz w:val="32"/>
                <w:szCs w:val="32"/>
                <w:lang w:val="ru-RU"/>
              </w:rPr>
              <w:t>6.14</w:t>
            </w:r>
          </w:p>
        </w:tc>
      </w:tr>
      <w:tr w:rsidR="0083252C" w:rsidTr="00FC2F4F">
        <w:tc>
          <w:tcPr>
            <w:tcW w:type="dxa" w:w="828"/>
          </w:tcPr>
          <w:p w:rsidP="00FC2F4F" w:rsidR="0083252C" w:rsidRDefault="0083252C">
            <w:pPr>
              <w:jc w:val="right"/>
              <w:rPr>
                <w:b/>
                <w:color w:val="C00000"/>
                <w:sz w:val="28"/>
                <w:szCs w:val="28"/>
                <w:lang w:val="ru-RU"/>
              </w:rPr>
            </w:pPr>
            <w:r>
              <w:rPr>
                <w:b/>
                <w:color w:val="C00000"/>
                <w:sz w:val="28"/>
                <w:szCs w:val="28"/>
                <w:lang w:val="ru-RU"/>
              </w:rPr>
              <w:t>3</w:t>
            </w:r>
          </w:p>
        </w:tc>
        <w:tc>
          <w:tcPr>
            <w:tcW w:type="dxa" w:w="4124"/>
          </w:tcPr>
          <w:p w:rsidP="0097050C" w:rsidR="0083252C" w:rsidRDefault="00742BFD" w:rsidRPr="00742BFD">
            <w:pPr>
              <w:rPr>
                <w:i/>
                <w:color w:val="FFFF00"/>
                <w:lang w:val="ru-RU"/>
              </w:rPr>
            </w:pPr>
            <w:r w:rsidRPr="00742BFD">
              <w:rPr>
                <w:i/>
                <w:color w:val="FFFF00"/>
                <w:lang w:val="ru-RU"/>
              </w:rPr>
              <w:t>Мартынков Матвей</w:t>
            </w:r>
          </w:p>
        </w:tc>
        <w:tc>
          <w:tcPr>
            <w:tcW w:type="dxa" w:w="2476"/>
          </w:tcPr>
          <w:p w:rsidP="00FC2F4F" w:rsidR="0083252C" w:rsidRDefault="0083252C">
            <w:pPr>
              <w:jc w:val="center"/>
              <w:rPr>
                <w:color w:themeColor="accent2" w:val="C0504D"/>
                <w:sz w:val="24"/>
                <w:szCs w:val="24"/>
                <w:u w:val="single"/>
                <w:lang w:val="ru-RU"/>
              </w:rPr>
            </w:pPr>
            <w:r>
              <w:rPr>
                <w:color w:themeColor="accent2" w:val="C0504D"/>
                <w:sz w:val="24"/>
                <w:szCs w:val="24"/>
                <w:u w:val="single"/>
                <w:lang w:val="ru-RU"/>
              </w:rPr>
              <w:t>03.04.99</w:t>
            </w:r>
          </w:p>
        </w:tc>
        <w:tc>
          <w:tcPr>
            <w:tcW w:type="dxa" w:w="2477"/>
          </w:tcPr>
          <w:p w:rsidP="0097050C" w:rsidR="0083252C" w:rsidRDefault="0083252C">
            <w:pPr>
              <w:rPr>
                <w:color w:themeColor="accent6" w:val="F79646"/>
                <w:sz w:val="32"/>
                <w:szCs w:val="32"/>
                <w:lang w:val="ru-RU"/>
              </w:rPr>
            </w:pPr>
            <w:r>
              <w:rPr>
                <w:color w:themeColor="accent6" w:val="F79646"/>
                <w:sz w:val="32"/>
                <w:szCs w:val="32"/>
                <w:lang w:val="ru-RU"/>
              </w:rPr>
              <w:t>6.64</w:t>
            </w:r>
          </w:p>
        </w:tc>
      </w:tr>
      <w:tr w:rsidR="0083252C" w:rsidTr="00742BFD">
        <w:tc>
          <w:tcPr>
            <w:tcW w:type="dxa" w:w="828"/>
          </w:tcPr>
          <w:p w:rsidP="00FC2F4F" w:rsidR="0083252C" w:rsidRDefault="0083252C">
            <w:pPr>
              <w:jc w:val="right"/>
              <w:rPr>
                <w:b/>
                <w:color w:val="C00000"/>
                <w:sz w:val="28"/>
                <w:szCs w:val="28"/>
                <w:lang w:val="ru-RU"/>
              </w:rPr>
            </w:pPr>
          </w:p>
        </w:tc>
        <w:tc>
          <w:tcPr>
            <w:tcW w:type="dxa" w:w="4124"/>
            <w:shd w:color="auto" w:fill="auto" w:val="clear"/>
          </w:tcPr>
          <w:p w:rsidP="0097050C" w:rsidR="0083252C" w:rsidRDefault="0083252C">
            <w:pPr>
              <w:rPr>
                <w:i/>
                <w:color w:val="FFFF00"/>
                <w:lang w:val="ru-RU"/>
              </w:rPr>
            </w:pPr>
          </w:p>
        </w:tc>
        <w:tc>
          <w:tcPr>
            <w:tcW w:type="dxa" w:w="2476"/>
          </w:tcPr>
          <w:p w:rsidP="00FC2F4F" w:rsidR="0083252C" w:rsidRDefault="0083252C">
            <w:pPr>
              <w:jc w:val="center"/>
              <w:rPr>
                <w:color w:themeColor="accent2" w:val="C0504D"/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type="dxa" w:w="2477"/>
          </w:tcPr>
          <w:p w:rsidP="0097050C" w:rsidR="0083252C" w:rsidRDefault="0083252C">
            <w:pPr>
              <w:rPr>
                <w:color w:themeColor="accent6" w:val="F79646"/>
                <w:sz w:val="32"/>
                <w:szCs w:val="32"/>
                <w:lang w:val="ru-RU"/>
              </w:rPr>
            </w:pPr>
          </w:p>
        </w:tc>
      </w:tr>
      <w:tr w:rsidR="0097050C" w:rsidTr="00FC2F4F">
        <w:tc>
          <w:tcPr>
            <w:tcW w:type="dxa" w:w="828"/>
          </w:tcPr>
          <w:p w:rsidP="00FC2F4F" w:rsidR="00FC2F4F" w:rsidRDefault="0083252C" w:rsidRPr="0083252C">
            <w:pPr>
              <w:jc w:val="right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8</w:t>
            </w:r>
          </w:p>
        </w:tc>
        <w:tc>
          <w:tcPr>
            <w:tcW w:type="dxa" w:w="4124"/>
          </w:tcPr>
          <w:p w:rsidP="0097050C" w:rsidR="0097050C" w:rsidRDefault="00742BFD" w:rsidRPr="00742BFD">
            <w:pPr>
              <w:rPr>
                <w:i/>
                <w:color w:val="FFFF00"/>
                <w:lang w:val="ru-RU"/>
              </w:rPr>
            </w:pPr>
            <w:r w:rsidRPr="00742BFD">
              <w:rPr>
                <w:i/>
                <w:color w:val="FFFF00"/>
                <w:lang w:val="ru-RU"/>
              </w:rPr>
              <w:t>Rabchun Olga</w:t>
            </w:r>
          </w:p>
        </w:tc>
        <w:tc>
          <w:tcPr>
            <w:tcW w:type="dxa" w:w="2476"/>
          </w:tcPr>
          <w:p w:rsidP="00FC2F4F" w:rsidR="0097050C" w:rsidRDefault="0083252C" w:rsidRPr="00FC2F4F">
            <w:pPr>
              <w:jc w:val="center"/>
              <w:rPr>
                <w:color w:themeColor="accent2" w:val="C0504D"/>
                <w:sz w:val="24"/>
                <w:szCs w:val="24"/>
                <w:u w:val="single"/>
                <w:lang w:val="ru-RU"/>
              </w:rPr>
            </w:pPr>
            <w:r>
              <w:rPr>
                <w:color w:themeColor="accent2" w:val="C0504D"/>
                <w:sz w:val="24"/>
                <w:szCs w:val="24"/>
                <w:u w:val="single"/>
                <w:lang w:val="ru-RU"/>
              </w:rPr>
              <w:t>99.4.23</w:t>
            </w:r>
          </w:p>
        </w:tc>
        <w:tc>
          <w:tcPr>
            <w:tcW w:type="dxa" w:w="2477"/>
          </w:tcPr>
          <w:p w:rsidP="0097050C" w:rsidR="0097050C" w:rsidRDefault="0083252C" w:rsidRPr="00FC2F4F">
            <w:pPr>
              <w:rPr>
                <w:color w:themeColor="accent6" w:val="F79646"/>
                <w:sz w:val="32"/>
                <w:szCs w:val="32"/>
                <w:lang w:val="ru-RU"/>
              </w:rPr>
            </w:pPr>
            <w:r>
              <w:rPr>
                <w:color w:themeColor="accent6" w:val="F79646"/>
                <w:sz w:val="32"/>
                <w:szCs w:val="32"/>
                <w:lang w:val="ru-RU"/>
              </w:rPr>
              <w:t>4.53</w:t>
            </w:r>
          </w:p>
        </w:tc>
      </w:tr>
      <w:tr w:rsidR="0097050C" w:rsidTr="00FC2F4F">
        <w:tc>
          <w:tcPr>
            <w:tcW w:type="dxa" w:w="828"/>
          </w:tcPr>
          <w:p w:rsidP="00FC2F4F" w:rsidR="00FC2F4F" w:rsidRDefault="0083252C" w:rsidRPr="0083252C">
            <w:pPr>
              <w:jc w:val="right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type="dxa" w:w="4124"/>
          </w:tcPr>
          <w:p w:rsidP="0097050C" w:rsidR="0097050C" w:rsidRDefault="00742BFD" w:rsidRPr="00742BFD">
            <w:pPr>
              <w:rPr>
                <w:i/>
                <w:color w:val="FFFF00"/>
                <w:lang w:val="ru-RU"/>
              </w:rPr>
            </w:pPr>
            <w:r w:rsidRPr="00742BFD">
              <w:rPr>
                <w:i/>
                <w:color w:val="FFFF00"/>
                <w:lang w:val="ru-RU"/>
              </w:rPr>
              <w:t>Pinchuk Arina</w:t>
            </w:r>
          </w:p>
        </w:tc>
        <w:tc>
          <w:tcPr>
            <w:tcW w:type="dxa" w:w="2476"/>
          </w:tcPr>
          <w:p w:rsidP="00FC2F4F" w:rsidR="0097050C" w:rsidRDefault="0083252C" w:rsidRPr="00FC2F4F">
            <w:pPr>
              <w:jc w:val="center"/>
              <w:rPr>
                <w:color w:themeColor="accent2" w:val="C0504D"/>
                <w:sz w:val="24"/>
                <w:szCs w:val="24"/>
                <w:u w:val="single"/>
                <w:lang w:val="ru-RU"/>
              </w:rPr>
            </w:pPr>
            <w:r>
              <w:rPr>
                <w:color w:themeColor="accent2" w:val="C0504D"/>
                <w:sz w:val="24"/>
                <w:szCs w:val="24"/>
                <w:u w:val="single"/>
                <w:lang w:val="ru-RU"/>
              </w:rPr>
              <w:t>99.6.3</w:t>
            </w:r>
          </w:p>
        </w:tc>
        <w:tc>
          <w:tcPr>
            <w:tcW w:type="dxa" w:w="2477"/>
          </w:tcPr>
          <w:p w:rsidP="0097050C" w:rsidR="0097050C" w:rsidRDefault="0083252C" w:rsidRPr="00FC2F4F">
            <w:pPr>
              <w:rPr>
                <w:color w:themeColor="accent6" w:val="F79646"/>
                <w:sz w:val="32"/>
                <w:szCs w:val="32"/>
                <w:lang w:val="ru-RU"/>
              </w:rPr>
            </w:pPr>
            <w:r>
              <w:rPr>
                <w:color w:themeColor="accent6" w:val="F79646"/>
                <w:sz w:val="32"/>
                <w:szCs w:val="32"/>
                <w:lang w:val="ru-RU"/>
              </w:rPr>
              <w:t>4.51</w:t>
            </w:r>
          </w:p>
        </w:tc>
      </w:tr>
      <w:tr w:rsidR="0097050C" w:rsidTr="00FC2F4F">
        <w:tc>
          <w:tcPr>
            <w:tcW w:type="dxa" w:w="828"/>
          </w:tcPr>
          <w:p w:rsidP="00FC2F4F" w:rsidR="00FC2F4F" w:rsidRDefault="0083252C" w:rsidRPr="0083252C">
            <w:pPr>
              <w:jc w:val="right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9</w:t>
            </w:r>
          </w:p>
        </w:tc>
        <w:tc>
          <w:tcPr>
            <w:tcW w:type="dxa" w:w="4124"/>
          </w:tcPr>
          <w:p w:rsidP="0097050C" w:rsidR="0097050C" w:rsidRDefault="00742BFD" w:rsidRPr="00742BFD">
            <w:pPr>
              <w:rPr>
                <w:i/>
                <w:color w:val="FFFF00"/>
                <w:lang w:val="ru-RU"/>
              </w:rPr>
            </w:pPr>
            <w:r w:rsidRPr="00742BFD">
              <w:rPr>
                <w:i/>
                <w:color w:val="FFFF00"/>
                <w:lang w:val="ru-RU"/>
              </w:rPr>
              <w:t>Korosteleva Anna</w:t>
            </w:r>
          </w:p>
        </w:tc>
        <w:tc>
          <w:tcPr>
            <w:tcW w:type="dxa" w:w="2476"/>
          </w:tcPr>
          <w:p w:rsidP="00FC2F4F" w:rsidR="0097050C" w:rsidRDefault="0083252C" w:rsidRPr="00FC2F4F">
            <w:pPr>
              <w:jc w:val="center"/>
              <w:rPr>
                <w:color w:themeColor="accent2" w:val="C0504D"/>
                <w:sz w:val="24"/>
                <w:szCs w:val="24"/>
                <w:u w:val="single"/>
                <w:lang w:val="ru-RU"/>
              </w:rPr>
            </w:pPr>
            <w:r>
              <w:rPr>
                <w:color w:themeColor="accent2" w:val="C0504D"/>
                <w:sz w:val="24"/>
                <w:szCs w:val="24"/>
                <w:u w:val="single"/>
                <w:lang w:val="ru-RU"/>
              </w:rPr>
              <w:t>99.9.12</w:t>
            </w:r>
          </w:p>
        </w:tc>
        <w:tc>
          <w:tcPr>
            <w:tcW w:type="dxa" w:w="2477"/>
          </w:tcPr>
          <w:p w:rsidP="0097050C" w:rsidR="0097050C" w:rsidRDefault="0083252C" w:rsidRPr="00FC2F4F">
            <w:pPr>
              <w:rPr>
                <w:color w:themeColor="accent6" w:val="F79646"/>
                <w:sz w:val="32"/>
                <w:szCs w:val="32"/>
                <w:lang w:val="ru-RU"/>
              </w:rPr>
            </w:pPr>
            <w:r>
              <w:rPr>
                <w:color w:themeColor="accent6" w:val="F79646"/>
                <w:sz w:val="32"/>
                <w:szCs w:val="32"/>
                <w:lang w:val="ru-RU"/>
              </w:rPr>
              <w:t>4.53</w:t>
            </w:r>
          </w:p>
        </w:tc>
      </w:tr>
      <w:tr w:rsidR="0097050C" w:rsidTr="00FC2F4F">
        <w:tc>
          <w:tcPr>
            <w:tcW w:type="dxa" w:w="828"/>
          </w:tcPr>
          <w:p w:rsidP="00FC2F4F" w:rsidR="00FC2F4F" w:rsidRDefault="0083252C" w:rsidRPr="0083252C">
            <w:pPr>
              <w:jc w:val="right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6</w:t>
            </w:r>
          </w:p>
        </w:tc>
        <w:tc>
          <w:tcPr>
            <w:tcW w:type="dxa" w:w="4124"/>
          </w:tcPr>
          <w:p w:rsidP="0097050C" w:rsidR="0097050C" w:rsidRDefault="00742BFD" w:rsidRPr="00742BFD">
            <w:pPr>
              <w:rPr>
                <w:i/>
                <w:color w:val="FFFF00"/>
                <w:lang w:val="ru-RU"/>
              </w:rPr>
            </w:pPr>
            <w:r w:rsidRPr="00742BFD">
              <w:rPr>
                <w:i/>
                <w:color w:val="FFFF00"/>
                <w:lang w:val="ru-RU"/>
              </w:rPr>
              <w:t>Ivanchuk Maxim</w:t>
            </w:r>
          </w:p>
        </w:tc>
        <w:tc>
          <w:tcPr>
            <w:tcW w:type="dxa" w:w="2476"/>
          </w:tcPr>
          <w:p w:rsidP="00FC2F4F" w:rsidR="0097050C" w:rsidRDefault="0083252C" w:rsidRPr="00FC2F4F">
            <w:pPr>
              <w:jc w:val="center"/>
              <w:rPr>
                <w:color w:themeColor="accent2" w:val="C0504D"/>
                <w:sz w:val="24"/>
                <w:szCs w:val="24"/>
                <w:u w:val="single"/>
                <w:lang w:val="ru-RU"/>
              </w:rPr>
            </w:pPr>
            <w:r>
              <w:rPr>
                <w:color w:themeColor="accent2" w:val="C0504D"/>
                <w:sz w:val="24"/>
                <w:szCs w:val="24"/>
                <w:u w:val="single"/>
                <w:lang w:val="ru-RU"/>
              </w:rPr>
              <w:t>99.11.13</w:t>
            </w:r>
          </w:p>
        </w:tc>
        <w:tc>
          <w:tcPr>
            <w:tcW w:type="dxa" w:w="2477"/>
          </w:tcPr>
          <w:p w:rsidP="0097050C" w:rsidR="0097050C" w:rsidRDefault="0083252C" w:rsidRPr="00FC2F4F">
            <w:pPr>
              <w:rPr>
                <w:color w:themeColor="accent6" w:val="F79646"/>
                <w:sz w:val="32"/>
                <w:szCs w:val="32"/>
                <w:lang w:val="ru-RU"/>
              </w:rPr>
            </w:pPr>
            <w:r>
              <w:rPr>
                <w:color w:themeColor="accent6" w:val="F79646"/>
                <w:sz w:val="32"/>
                <w:szCs w:val="32"/>
                <w:lang w:val="ru-RU"/>
              </w:rPr>
              <w:t>4.76</w:t>
            </w:r>
          </w:p>
        </w:tc>
      </w:tr>
      <w:tr w:rsidR="0097050C" w:rsidTr="00FC2F4F">
        <w:tc>
          <w:tcPr>
            <w:tcW w:type="dxa" w:w="828"/>
          </w:tcPr>
          <w:p w:rsidP="00FC2F4F" w:rsidR="00FC2F4F" w:rsidRDefault="0083252C" w:rsidRPr="0083252C">
            <w:pPr>
              <w:jc w:val="right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3</w:t>
            </w:r>
          </w:p>
        </w:tc>
        <w:tc>
          <w:tcPr>
            <w:tcW w:type="dxa" w:w="4124"/>
          </w:tcPr>
          <w:p w:rsidP="0097050C" w:rsidR="0097050C" w:rsidRDefault="00742BFD" w:rsidRPr="00742BFD">
            <w:pPr>
              <w:rPr>
                <w:i/>
                <w:color w:val="FFFF00"/>
                <w:lang w:val="ru-RU"/>
              </w:rPr>
            </w:pPr>
            <w:r w:rsidRPr="00742BFD">
              <w:rPr>
                <w:i/>
                <w:color w:val="FFFF00"/>
                <w:lang w:val="ru-RU"/>
              </w:rPr>
              <w:t>Grom Sergei</w:t>
            </w:r>
          </w:p>
        </w:tc>
        <w:tc>
          <w:tcPr>
            <w:tcW w:type="dxa" w:w="2476"/>
          </w:tcPr>
          <w:p w:rsidP="00FC2F4F" w:rsidR="0097050C" w:rsidRDefault="0083252C" w:rsidRPr="00FC2F4F">
            <w:pPr>
              <w:jc w:val="center"/>
              <w:rPr>
                <w:color w:themeColor="accent2" w:val="C0504D"/>
                <w:sz w:val="24"/>
                <w:szCs w:val="24"/>
                <w:u w:val="single"/>
                <w:lang w:val="ru-RU"/>
              </w:rPr>
            </w:pPr>
            <w:r>
              <w:rPr>
                <w:color w:themeColor="accent2" w:val="C0504D"/>
                <w:sz w:val="24"/>
                <w:szCs w:val="24"/>
                <w:u w:val="single"/>
                <w:lang w:val="ru-RU"/>
              </w:rPr>
              <w:t>98.6.13</w:t>
            </w:r>
          </w:p>
        </w:tc>
        <w:tc>
          <w:tcPr>
            <w:tcW w:type="dxa" w:w="2477"/>
          </w:tcPr>
          <w:p w:rsidP="0097050C" w:rsidR="0097050C" w:rsidRDefault="0083252C" w:rsidRPr="00FC2F4F">
            <w:pPr>
              <w:rPr>
                <w:color w:themeColor="accent6" w:val="F79646"/>
                <w:sz w:val="32"/>
                <w:szCs w:val="32"/>
                <w:lang w:val="ru-RU"/>
              </w:rPr>
            </w:pPr>
            <w:r>
              <w:rPr>
                <w:color w:themeColor="accent6" w:val="F79646"/>
                <w:sz w:val="32"/>
                <w:szCs w:val="32"/>
                <w:lang w:val="ru-RU"/>
              </w:rPr>
              <w:t>5.15</w:t>
            </w:r>
          </w:p>
        </w:tc>
      </w:tr>
      <w:tr w:rsidR="0097050C" w:rsidTr="00FC2F4F">
        <w:tc>
          <w:tcPr>
            <w:tcW w:type="dxa" w:w="828"/>
          </w:tcPr>
          <w:p w:rsidP="00FC2F4F" w:rsidR="00FC2F4F" w:rsidRDefault="0083252C" w:rsidRPr="0083252C">
            <w:pPr>
              <w:jc w:val="right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5</w:t>
            </w:r>
          </w:p>
        </w:tc>
        <w:tc>
          <w:tcPr>
            <w:tcW w:type="dxa" w:w="4124"/>
          </w:tcPr>
          <w:p w:rsidP="0097050C" w:rsidR="0097050C" w:rsidRDefault="00742BFD" w:rsidRPr="00742BFD">
            <w:pPr>
              <w:rPr>
                <w:i/>
                <w:color w:val="FFFF00"/>
                <w:lang w:val="ru-RU"/>
              </w:rPr>
            </w:pPr>
            <w:r w:rsidRPr="00742BFD">
              <w:rPr>
                <w:i/>
                <w:color w:val="FFFF00"/>
                <w:lang w:val="ru-RU"/>
              </w:rPr>
              <w:t>Gorbach Dmitriy</w:t>
            </w:r>
          </w:p>
        </w:tc>
        <w:tc>
          <w:tcPr>
            <w:tcW w:type="dxa" w:w="2476"/>
          </w:tcPr>
          <w:p w:rsidP="00FC2F4F" w:rsidR="0097050C" w:rsidRDefault="0083252C" w:rsidRPr="00FC2F4F">
            <w:pPr>
              <w:jc w:val="center"/>
              <w:rPr>
                <w:color w:themeColor="accent2" w:val="C0504D"/>
                <w:sz w:val="24"/>
                <w:szCs w:val="24"/>
                <w:u w:val="single"/>
                <w:lang w:val="ru-RU"/>
              </w:rPr>
            </w:pPr>
            <w:r>
              <w:rPr>
                <w:color w:themeColor="accent2" w:val="C0504D"/>
                <w:sz w:val="24"/>
                <w:szCs w:val="24"/>
                <w:u w:val="single"/>
                <w:lang w:val="ru-RU"/>
              </w:rPr>
              <w:t>99.10.10</w:t>
            </w:r>
          </w:p>
        </w:tc>
        <w:tc>
          <w:tcPr>
            <w:tcW w:type="dxa" w:w="2477"/>
          </w:tcPr>
          <w:p w:rsidP="0097050C" w:rsidR="0097050C" w:rsidRDefault="0083252C" w:rsidRPr="00FC2F4F">
            <w:pPr>
              <w:rPr>
                <w:color w:themeColor="accent6" w:val="F79646"/>
                <w:sz w:val="32"/>
                <w:szCs w:val="32"/>
                <w:lang w:val="ru-RU"/>
              </w:rPr>
            </w:pPr>
            <w:r>
              <w:rPr>
                <w:color w:themeColor="accent6" w:val="F79646"/>
                <w:sz w:val="32"/>
                <w:szCs w:val="32"/>
                <w:lang w:val="ru-RU"/>
              </w:rPr>
              <w:t>5.73</w:t>
            </w:r>
          </w:p>
        </w:tc>
      </w:tr>
      <w:tr w:rsidR="0097050C" w:rsidTr="00FC2F4F">
        <w:tc>
          <w:tcPr>
            <w:tcW w:type="dxa" w:w="828"/>
          </w:tcPr>
          <w:p w:rsidP="00FC2F4F" w:rsidR="00FC2F4F" w:rsidRDefault="0083252C" w:rsidRPr="0083252C">
            <w:pPr>
              <w:jc w:val="right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4</w:t>
            </w:r>
          </w:p>
        </w:tc>
        <w:tc>
          <w:tcPr>
            <w:tcW w:type="dxa" w:w="4124"/>
          </w:tcPr>
          <w:p w:rsidP="0097050C" w:rsidR="0097050C" w:rsidRDefault="00742BFD" w:rsidRPr="00742BFD">
            <w:pPr>
              <w:rPr>
                <w:i/>
                <w:color w:val="FFFF00"/>
                <w:lang w:val="ru-RU"/>
              </w:rPr>
            </w:pPr>
            <w:r w:rsidRPr="00742BFD">
              <w:rPr>
                <w:i/>
                <w:color w:val="FFFF00"/>
                <w:lang w:val="ru-RU"/>
              </w:rPr>
              <w:t>Garbuzov Dmitriy</w:t>
            </w:r>
          </w:p>
        </w:tc>
        <w:tc>
          <w:tcPr>
            <w:tcW w:type="dxa" w:w="2476"/>
          </w:tcPr>
          <w:p w:rsidP="00FC2F4F" w:rsidR="0097050C" w:rsidRDefault="0083252C" w:rsidRPr="00FC2F4F">
            <w:pPr>
              <w:jc w:val="center"/>
              <w:rPr>
                <w:color w:themeColor="accent2" w:val="C0504D"/>
                <w:sz w:val="24"/>
                <w:szCs w:val="24"/>
                <w:u w:val="single"/>
                <w:lang w:val="ru-RU"/>
              </w:rPr>
            </w:pPr>
            <w:r>
              <w:rPr>
                <w:color w:themeColor="accent2" w:val="C0504D"/>
                <w:sz w:val="24"/>
                <w:szCs w:val="24"/>
                <w:u w:val="single"/>
                <w:lang w:val="ru-RU"/>
              </w:rPr>
              <w:t>98.11.7</w:t>
            </w:r>
          </w:p>
        </w:tc>
        <w:tc>
          <w:tcPr>
            <w:tcW w:type="dxa" w:w="2477"/>
          </w:tcPr>
          <w:p w:rsidP="0097050C" w:rsidR="0097050C" w:rsidRDefault="0083252C" w:rsidRPr="00FC2F4F">
            <w:pPr>
              <w:rPr>
                <w:color w:themeColor="accent6" w:val="F79646"/>
                <w:sz w:val="32"/>
                <w:szCs w:val="32"/>
                <w:lang w:val="ru-RU"/>
              </w:rPr>
            </w:pPr>
            <w:r>
              <w:rPr>
                <w:color w:themeColor="accent6" w:val="F79646"/>
                <w:sz w:val="32"/>
                <w:szCs w:val="32"/>
                <w:lang w:val="ru-RU"/>
              </w:rPr>
              <w:t>8.18</w:t>
            </w:r>
          </w:p>
        </w:tc>
      </w:tr>
      <w:tr w:rsidR="0097050C" w:rsidTr="00FC2F4F">
        <w:tc>
          <w:tcPr>
            <w:tcW w:type="dxa" w:w="828"/>
          </w:tcPr>
          <w:p w:rsidP="00FC2F4F" w:rsidR="00FC2F4F" w:rsidRDefault="0083252C" w:rsidRPr="0083252C">
            <w:pPr>
              <w:jc w:val="right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10</w:t>
            </w:r>
          </w:p>
        </w:tc>
        <w:tc>
          <w:tcPr>
            <w:tcW w:type="dxa" w:w="4124"/>
          </w:tcPr>
          <w:p w:rsidP="0097050C" w:rsidR="0097050C" w:rsidRDefault="00742BFD" w:rsidRPr="00742BFD">
            <w:pPr>
              <w:rPr>
                <w:i/>
                <w:color w:val="FFFF00"/>
                <w:lang w:val="ru-RU"/>
              </w:rPr>
            </w:pPr>
            <w:r w:rsidRPr="00742BFD">
              <w:rPr>
                <w:i/>
                <w:color w:val="FFFF00"/>
                <w:lang w:val="ru-RU"/>
              </w:rPr>
              <w:t>Buyko Alexandr</w:t>
            </w:r>
          </w:p>
        </w:tc>
        <w:tc>
          <w:tcPr>
            <w:tcW w:type="dxa" w:w="2476"/>
          </w:tcPr>
          <w:p w:rsidP="00FC2F4F" w:rsidR="0097050C" w:rsidRDefault="0083252C" w:rsidRPr="00FC2F4F">
            <w:pPr>
              <w:jc w:val="center"/>
              <w:rPr>
                <w:color w:themeColor="accent2" w:val="C0504D"/>
                <w:sz w:val="24"/>
                <w:szCs w:val="24"/>
                <w:u w:val="single"/>
                <w:lang w:val="ru-RU"/>
              </w:rPr>
            </w:pPr>
            <w:r>
              <w:rPr>
                <w:color w:themeColor="accent2" w:val="C0504D"/>
                <w:sz w:val="24"/>
                <w:szCs w:val="24"/>
                <w:u w:val="single"/>
                <w:lang w:val="ru-RU"/>
              </w:rPr>
              <w:t>99.1.23</w:t>
            </w:r>
          </w:p>
        </w:tc>
        <w:tc>
          <w:tcPr>
            <w:tcW w:type="dxa" w:w="2477"/>
          </w:tcPr>
          <w:p w:rsidP="0097050C" w:rsidR="0097050C" w:rsidRDefault="0083252C" w:rsidRPr="00FC2F4F">
            <w:pPr>
              <w:rPr>
                <w:color w:themeColor="accent6" w:val="F79646"/>
                <w:sz w:val="32"/>
                <w:szCs w:val="32"/>
                <w:lang w:val="ru-RU"/>
              </w:rPr>
            </w:pPr>
            <w:r>
              <w:rPr>
                <w:color w:themeColor="accent6" w:val="F79646"/>
                <w:sz w:val="32"/>
                <w:szCs w:val="32"/>
                <w:lang w:val="ru-RU"/>
              </w:rPr>
              <w:t>4.85</w:t>
            </w:r>
          </w:p>
        </w:tc>
      </w:tr>
      <w:tr w:rsidR="0097050C" w:rsidTr="00FC2F4F">
        <w:tc>
          <w:tcPr>
            <w:tcW w:type="dxa" w:w="828"/>
          </w:tcPr>
          <w:p w:rsidP="00FC2F4F" w:rsidR="00FC2F4F" w:rsidRDefault="0083252C" w:rsidRPr="0083252C">
            <w:pPr>
              <w:jc w:val="right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2</w:t>
            </w:r>
          </w:p>
        </w:tc>
        <w:tc>
          <w:tcPr>
            <w:tcW w:type="dxa" w:w="4124"/>
          </w:tcPr>
          <w:p w:rsidP="0097050C" w:rsidR="0097050C" w:rsidRDefault="00742BFD" w:rsidRPr="00742BFD">
            <w:pPr>
              <w:rPr>
                <w:i/>
                <w:color w:val="FFFF00"/>
                <w:lang w:val="ru-RU"/>
              </w:rPr>
            </w:pPr>
            <w:r w:rsidRPr="00742BFD">
              <w:rPr>
                <w:i/>
                <w:color w:val="FFFF00"/>
                <w:lang w:val="ru-RU"/>
              </w:rPr>
              <w:t>Bogatko Vladislav</w:t>
            </w:r>
          </w:p>
        </w:tc>
        <w:tc>
          <w:tcPr>
            <w:tcW w:type="dxa" w:w="2476"/>
          </w:tcPr>
          <w:p w:rsidP="00FC2F4F" w:rsidR="0097050C" w:rsidRDefault="0083252C" w:rsidRPr="00FC2F4F">
            <w:pPr>
              <w:jc w:val="center"/>
              <w:rPr>
                <w:color w:themeColor="accent2" w:val="C0504D"/>
                <w:sz w:val="24"/>
                <w:szCs w:val="24"/>
                <w:u w:val="single"/>
                <w:lang w:val="ru-RU"/>
              </w:rPr>
            </w:pPr>
            <w:r>
              <w:rPr>
                <w:color w:themeColor="accent2" w:val="C0504D"/>
                <w:sz w:val="24"/>
                <w:szCs w:val="24"/>
                <w:u w:val="single"/>
                <w:lang w:val="ru-RU"/>
              </w:rPr>
              <w:t>98.6.29</w:t>
            </w:r>
          </w:p>
        </w:tc>
        <w:tc>
          <w:tcPr>
            <w:tcW w:type="dxa" w:w="2477"/>
          </w:tcPr>
          <w:p w:rsidP="0097050C" w:rsidR="0097050C" w:rsidRDefault="0083252C" w:rsidRPr="00FC2F4F">
            <w:pPr>
              <w:rPr>
                <w:color w:themeColor="accent6" w:val="F79646"/>
                <w:sz w:val="32"/>
                <w:szCs w:val="32"/>
                <w:lang w:val="ru-RU"/>
              </w:rPr>
            </w:pPr>
            <w:r>
              <w:rPr>
                <w:color w:themeColor="accent6" w:val="F79646"/>
                <w:sz w:val="32"/>
                <w:szCs w:val="32"/>
                <w:lang w:val="ru-RU"/>
              </w:rPr>
              <w:t>9.42</w:t>
            </w:r>
          </w:p>
        </w:tc>
      </w:tr>
      <w:tr w:rsidR="0097050C" w:rsidTr="00FC2F4F">
        <w:tc>
          <w:tcPr>
            <w:tcW w:type="dxa" w:w="828"/>
          </w:tcPr>
          <w:p w:rsidP="00FC2F4F" w:rsidR="00FC2F4F" w:rsidRDefault="0083252C" w:rsidRPr="0083252C">
            <w:pPr>
              <w:jc w:val="right"/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1</w:t>
            </w:r>
          </w:p>
        </w:tc>
        <w:tc>
          <w:tcPr>
            <w:tcW w:type="dxa" w:w="4124"/>
          </w:tcPr>
          <w:p w:rsidP="0097050C" w:rsidR="0097050C" w:rsidRDefault="00742BFD" w:rsidRPr="00742BFD">
            <w:pPr>
              <w:rPr>
                <w:i/>
                <w:color w:val="FFFF00"/>
                <w:lang w:val="ru-RU"/>
              </w:rPr>
            </w:pPr>
            <w:r w:rsidRPr="00742BFD">
              <w:rPr>
                <w:i/>
                <w:color w:val="FFFF00"/>
                <w:lang w:val="ru-RU"/>
              </w:rPr>
              <w:t>Artemchuk Vitalina</w:t>
            </w:r>
          </w:p>
        </w:tc>
        <w:tc>
          <w:tcPr>
            <w:tcW w:type="dxa" w:w="2476"/>
          </w:tcPr>
          <w:p w:rsidP="00FC2F4F" w:rsidR="0097050C" w:rsidRDefault="0083252C" w:rsidRPr="00FC2F4F">
            <w:pPr>
              <w:jc w:val="center"/>
              <w:rPr>
                <w:color w:themeColor="accent2" w:val="C0504D"/>
                <w:sz w:val="24"/>
                <w:szCs w:val="24"/>
                <w:u w:val="single"/>
                <w:lang w:val="ru-RU"/>
              </w:rPr>
            </w:pPr>
            <w:r>
              <w:rPr>
                <w:color w:themeColor="accent2" w:val="C0504D"/>
                <w:sz w:val="24"/>
                <w:szCs w:val="24"/>
                <w:u w:val="single"/>
                <w:lang w:val="ru-RU"/>
              </w:rPr>
              <w:t>98.8.5</w:t>
            </w:r>
          </w:p>
        </w:tc>
        <w:tc>
          <w:tcPr>
            <w:tcW w:type="dxa" w:w="2477"/>
          </w:tcPr>
          <w:p w:rsidP="0097050C" w:rsidR="0097050C" w:rsidRDefault="0083252C" w:rsidRPr="00FC2F4F">
            <w:pPr>
              <w:rPr>
                <w:color w:themeColor="accent6" w:val="F79646"/>
                <w:sz w:val="32"/>
                <w:szCs w:val="32"/>
                <w:lang w:val="ru-RU"/>
              </w:rPr>
            </w:pPr>
            <w:r>
              <w:rPr>
                <w:color w:themeColor="accent6" w:val="F79646"/>
                <w:sz w:val="32"/>
                <w:szCs w:val="32"/>
                <w:lang w:val="ru-RU"/>
              </w:rPr>
              <w:t>4.87</w:t>
            </w:r>
          </w:p>
        </w:tc>
      </w:tr>
    </w:tbl>
    <w:p w:rsidP="0097050C" w:rsidR="0097050C" w:rsidRDefault="0097050C" w:rsidRPr="0097050C">
      <w:pPr>
        <w:rPr>
          <w:lang w:val="ru-RU"/>
        </w:rPr>
      </w:pPr>
    </w:p>
    <w:sectPr w:rsidR="0097050C" w:rsidRPr="0097050C">
      <w:footerReference r:id="rId6" w:type="default"/>
      <w:pgSz w:h="15840" w:w="12240"/>
      <w:pgMar w:bottom="1134" w:footer="720" w:gutter="0" w:header="720" w:left="1701" w:right="850" w:top="11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B0D" w:rsidRDefault="00BC4B0D" w:rsidP="0097050C">
      <w:pPr>
        <w:spacing w:after="0" w:line="240" w:lineRule="auto"/>
      </w:pPr>
      <w:r>
        <w:separator/>
      </w:r>
    </w:p>
  </w:endnote>
  <w:endnote w:type="continuationSeparator" w:id="0">
    <w:p w:rsidR="00BC4B0D" w:rsidRDefault="00BC4B0D" w:rsidP="0097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97050C" w:rsidRDefault="00742BFD">
    <w:pPr>
      <w:pStyle w:val="Footer"/>
    </w:pPr>
    <w:r>
      <w:rPr>
        <w:lang w:val="ru-RU"/>
      </w:rPr>
      <w:t>Богатко Владислав Григорьевич</w:t>
    </w:r>
    <w:r w:rsidR="0097050C">
      <w:rPr>
        <w:lang w:val="ru-RU"/>
      </w:rPr>
      <w:t>, 2019, 4 курс, 4 группа</w:t>
    </w:r>
  </w:p>
  <w:p w:rsidR="0097050C" w:rsidRDefault="0097050C">
    <w:pPr>
      <w:pStyle w:val="Footer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P="0097050C" w:rsidR="00BC4B0D" w:rsidRDefault="00BC4B0D">
      <w:pPr>
        <w:spacing w:after="0" w:line="240" w:lineRule="auto"/>
      </w:pPr>
      <w:r>
        <w:separator/>
      </w:r>
    </w:p>
  </w:footnote>
  <w:footnote w:id="0" w:type="continuationSeparator">
    <w:p w:rsidP="0097050C" w:rsidR="00BC4B0D" w:rsidRDefault="00BC4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FD"/>
    <w:rsid w:val="00415E67"/>
    <w:rsid w:val="004D493E"/>
    <w:rsid w:val="00742BFD"/>
    <w:rsid w:val="0083252C"/>
    <w:rsid w:val="008F0DB5"/>
    <w:rsid w:val="0097050C"/>
    <w:rsid w:val="00A56382"/>
    <w:rsid w:val="00BB565A"/>
    <w:rsid w:val="00BC4B0D"/>
    <w:rsid w:val="00C7533F"/>
    <w:rsid w:val="00F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7EDC6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97050C"/>
    <w:pPr>
      <w:tabs>
        <w:tab w:pos="4844" w:val="center"/>
        <w:tab w:pos="9689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97050C"/>
  </w:style>
  <w:style w:styleId="Footer" w:type="paragraph">
    <w:name w:val="footer"/>
    <w:basedOn w:val="Normal"/>
    <w:link w:val="FooterChar"/>
    <w:uiPriority w:val="99"/>
    <w:unhideWhenUsed/>
    <w:rsid w:val="0097050C"/>
    <w:pPr>
      <w:tabs>
        <w:tab w:pos="4844" w:val="center"/>
        <w:tab w:pos="9689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97050C"/>
  </w:style>
  <w:style w:styleId="BalloonText" w:type="paragraph">
    <w:name w:val="Balloon Text"/>
    <w:basedOn w:val="Normal"/>
    <w:link w:val="BalloonTextChar"/>
    <w:uiPriority w:val="99"/>
    <w:semiHidden/>
    <w:unhideWhenUsed/>
    <w:rsid w:val="0097050C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97050C"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uiPriority w:val="59"/>
    <w:rsid w:val="00970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8325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oter1.xml" Type="http://schemas.openxmlformats.org/officeDocument/2006/relationships/footer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Bogatko_step_1</Template>
  <TotalTime>4</TotalTime>
  <Pages>1</Pages>
  <Words>42</Words>
  <Characters>241</Characters>
  <Application>Microsoft Office Word</Application>
  <DocSecurity>0</DocSecurity>
  <Lines>2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2019-11-03T18:33:00Z</dcterms:created>
  <dc:creator>Vlad Bogatko</dc:creator>
  <cp:lastModifiedBy>Vlad Bogatko</cp:lastModifiedBy>
  <dcterms:modified xsi:type="dcterms:W3CDTF">2019-11-03T18:37:00Z</dcterms:modified>
  <cp:revision>1</cp:revision>
</cp:coreProperties>
</file>